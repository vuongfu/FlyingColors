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6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65379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809750" cy="444500"/>
                        <wp:effectExtent l="0" t="0" r="0" b="0"/>
                        <wp:docPr id="12" name="Picture 12" descr="F:\Photoshop\PSD\Logo FPT\cropped-logo-co-kem-3-sao-0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:\Photoshop\PSD\Logo FPT\cropped-logo-co-kem-3-sao-0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9E0FA1" w:rsidRDefault="00B95BBA" w:rsidP="009E0FA1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9E0FA1">
                    <w:rPr>
                      <w:rFonts w:hint="eastAsia"/>
                      <w:lang w:eastAsia="ja-JP"/>
                    </w:rPr>
                    <w:t xml:space="preserve"> (#1)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0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316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9D3FA2" w:rsidRDefault="009E0FA1">
            <w:pPr>
              <w:pStyle w:val="Bang"/>
              <w:rPr>
                <w:lang w:eastAsia="ja-JP"/>
              </w:rPr>
            </w:pPr>
            <w:r>
              <w:t>Tutor Online</w:t>
            </w:r>
          </w:p>
        </w:tc>
        <w:tc>
          <w:tcPr>
            <w:tcW w:w="1878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6A4DE6">
            <w:pPr>
              <w:pStyle w:val="Bang"/>
            </w:pPr>
            <w:r>
              <w:t>TTS</w:t>
            </w:r>
            <w:bookmarkStart w:id="0" w:name="_GoBack"/>
            <w:bookmarkEnd w:id="0"/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0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16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9D3FA2" w:rsidRDefault="0056537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Nguyen Thi Khanh Huyen</w:t>
            </w:r>
          </w:p>
        </w:tc>
        <w:tc>
          <w:tcPr>
            <w:tcW w:w="1878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9D3FA2" w:rsidP="009D3FA2">
            <w:pPr>
              <w:pStyle w:val="Bang"/>
            </w:pPr>
            <w:r>
              <w:t xml:space="preserve">Tran Viet Vuong </w:t>
            </w:r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80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316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565379" w:rsidRDefault="00565379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2017</w:t>
            </w:r>
            <w:r>
              <w:rPr>
                <w:rFonts w:hint="eastAsia"/>
                <w:lang w:val="vi-VN" w:eastAsia="ja-JP"/>
              </w:rPr>
              <w:t>年</w:t>
            </w:r>
            <w:r>
              <w:rPr>
                <w:rFonts w:hint="eastAsia"/>
                <w:lang w:val="vi-VN" w:eastAsia="ja-JP"/>
              </w:rPr>
              <w:t>5</w:t>
            </w:r>
            <w:r>
              <w:rPr>
                <w:rFonts w:hint="eastAsia"/>
                <w:lang w:val="vi-VN" w:eastAsia="ja-JP"/>
              </w:rPr>
              <w:t>月</w:t>
            </w:r>
            <w:r>
              <w:rPr>
                <w:rFonts w:hint="eastAsia"/>
                <w:lang w:val="vi-VN" w:eastAsia="ja-JP"/>
              </w:rPr>
              <w:t>10</w:t>
            </w:r>
            <w:r>
              <w:rPr>
                <w:rFonts w:hint="eastAsia"/>
                <w:lang w:val="vi-VN"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61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565379">
            <w:pPr>
              <w:pStyle w:val="Bang"/>
            </w:pPr>
            <w:r>
              <w:rPr>
                <w:lang w:eastAsia="ja-JP"/>
              </w:rPr>
              <w:t>Phan Truong Lam</w:t>
            </w:r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80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316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4B3D68" w:rsidP="00E5732D">
            <w:pPr>
              <w:pStyle w:val="Bang"/>
            </w:pPr>
            <w:r>
              <w:t>&lt;</w:t>
            </w:r>
            <w:r w:rsidR="00565379">
              <w:t>5</w:t>
            </w:r>
            <w:r w:rsidR="00565379">
              <w:rPr>
                <w:rFonts w:hint="eastAsia"/>
                <w:lang w:val="vi-VN" w:eastAsia="ja-JP"/>
              </w:rPr>
              <w:t>月</w:t>
            </w:r>
            <w:r w:rsidR="00565379">
              <w:t>8</w:t>
            </w:r>
            <w:r w:rsidR="00565379">
              <w:rPr>
                <w:rFonts w:hint="eastAsia"/>
                <w:lang w:eastAsia="ja-JP"/>
              </w:rPr>
              <w:t>日</w:t>
            </w:r>
            <w:r w:rsidR="009E0FA1">
              <w:t xml:space="preserve"> – 5</w:t>
            </w:r>
            <w:r w:rsidR="00565379">
              <w:rPr>
                <w:rFonts w:hint="eastAsia"/>
                <w:lang w:eastAsia="ja-JP"/>
              </w:rPr>
              <w:t>月</w:t>
            </w:r>
            <w:r w:rsidR="009E0FA1">
              <w:t>17</w:t>
            </w:r>
            <w:r w:rsidR="00565379">
              <w:rPr>
                <w:rFonts w:hint="eastAsia"/>
                <w:lang w:eastAsia="ja-JP"/>
              </w:rPr>
              <w:t>日</w:t>
            </w:r>
            <w:r>
              <w:t>&gt;</w:t>
            </w:r>
          </w:p>
        </w:tc>
        <w:tc>
          <w:tcPr>
            <w:tcW w:w="1878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E5732D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Default="00565379">
            <w:pPr>
              <w:pStyle w:val="Bang"/>
            </w:pPr>
            <w:r>
              <w:t>Nguyen Cuong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E5732D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E5732D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E5732D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E5732D" w:rsidP="00E5732D">
            <w:pPr>
              <w:pStyle w:val="Bang"/>
              <w:jc w:val="center"/>
            </w:pPr>
            <w:r>
              <w:t>5</w:t>
            </w:r>
            <w:r>
              <w:rPr>
                <w:rFonts w:hint="eastAsia"/>
                <w:lang w:val="vi-VN" w:eastAsia="ja-JP"/>
              </w:rPr>
              <w:t>月</w:t>
            </w:r>
            <w:r w:rsidR="009E0FA1"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E5732D" w:rsidP="00E5732D">
            <w:pPr>
              <w:pStyle w:val="Bang"/>
              <w:jc w:val="center"/>
            </w:pPr>
            <w: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チーム</w:t>
            </w:r>
            <w:r w:rsidR="006A0499">
              <w:rPr>
                <w:rFonts w:hint="eastAsia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E5732D" w:rsidRDefault="00E5732D" w:rsidP="00E5732D">
            <w:pPr>
              <w:pStyle w:val="Bang"/>
              <w:jc w:val="center"/>
              <w:rPr>
                <w:lang w:val="vi-VN" w:eastAsia="ja-JP"/>
              </w:rPr>
            </w:pPr>
            <w:r>
              <w:rPr>
                <w:lang w:val="vi-VN"/>
              </w:rPr>
              <w:t>6</w:t>
            </w:r>
            <w:r>
              <w:rPr>
                <w:rFonts w:hint="eastAsia"/>
                <w:lang w:val="vi-VN" w:eastAsia="ja-JP"/>
              </w:rPr>
              <w:t>名</w:t>
            </w:r>
          </w:p>
        </w:tc>
        <w:tc>
          <w:tcPr>
            <w:tcW w:w="4347" w:type="dxa"/>
            <w:vAlign w:val="center"/>
          </w:tcPr>
          <w:p w:rsidR="00C1628B" w:rsidRDefault="00C1628B" w:rsidP="00C1628B">
            <w:pPr>
              <w:pStyle w:val="Bang"/>
            </w:pPr>
            <w:r>
              <w:rPr>
                <w:rFonts w:hint="eastAsia"/>
              </w:rPr>
              <w:t>Tran Viet Vuong</w:t>
            </w:r>
            <w:r>
              <w:t xml:space="preserve"> SE03854</w:t>
            </w:r>
          </w:p>
          <w:p w:rsidR="00C1628B" w:rsidRDefault="00C1628B" w:rsidP="00C1628B">
            <w:pPr>
              <w:pStyle w:val="Bang"/>
            </w:pPr>
            <w:r>
              <w:t>Nguyen Thi Khanh Huyen SE02999</w:t>
            </w:r>
          </w:p>
          <w:p w:rsidR="00C1628B" w:rsidRDefault="00C1628B" w:rsidP="00C1628B">
            <w:pPr>
              <w:pStyle w:val="Bang"/>
            </w:pPr>
            <w:r>
              <w:t>Nong Thi Hoai Thuong SE03542</w:t>
            </w:r>
          </w:p>
          <w:p w:rsidR="00C1628B" w:rsidRDefault="00C1628B" w:rsidP="00C1628B">
            <w:pPr>
              <w:pStyle w:val="Bang"/>
            </w:pPr>
            <w:r>
              <w:t>Nguyen Bao Long SE03804</w:t>
            </w:r>
          </w:p>
          <w:p w:rsidR="00C1628B" w:rsidRDefault="00C1628B" w:rsidP="00C1628B">
            <w:pPr>
              <w:pStyle w:val="Bang"/>
            </w:pPr>
            <w:r>
              <w:t>Vo The Lam SE03846</w:t>
            </w:r>
          </w:p>
          <w:p w:rsidR="00E5732D" w:rsidRDefault="00C1628B" w:rsidP="00C1628B">
            <w:pPr>
              <w:pStyle w:val="Bang"/>
            </w:pPr>
            <w:r>
              <w:t>Nguyen Huy Phat SE03551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工数合計（</w:t>
            </w:r>
            <w:r w:rsidR="004A4218">
              <w:rPr>
                <w:rFonts w:hint="eastAsia"/>
              </w:rPr>
              <w:t>予定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C1628B" w:rsidP="00E5732D">
            <w:pPr>
              <w:pStyle w:val="Bang"/>
              <w:jc w:val="center"/>
            </w:pPr>
            <w:r>
              <w:t>3</w:t>
            </w:r>
            <w:r w:rsidR="009E0FA1">
              <w:t>5</w:t>
            </w:r>
            <w:r>
              <w:t>0</w:t>
            </w:r>
            <w:r w:rsidR="009E0FA1">
              <w:t xml:space="preserve"> pd</w:t>
            </w:r>
          </w:p>
        </w:tc>
        <w:tc>
          <w:tcPr>
            <w:tcW w:w="4347" w:type="dxa"/>
            <w:vAlign w:val="center"/>
          </w:tcPr>
          <w:p w:rsidR="004B3D68" w:rsidRPr="009E0FA1" w:rsidRDefault="009E0FA1">
            <w:pPr>
              <w:pStyle w:val="Bang"/>
              <w:rPr>
                <w:lang w:val="vi-VN" w:eastAsia="ja-JP"/>
              </w:rPr>
            </w:pPr>
            <w:r>
              <w:t>1 pd (</w:t>
            </w:r>
            <w:r>
              <w:rPr>
                <w:rFonts w:hint="eastAsia"/>
                <w:lang w:val="vi-VN" w:eastAsia="ja-JP"/>
              </w:rPr>
              <w:t>人日</w:t>
            </w:r>
            <w:r>
              <w:rPr>
                <w:rFonts w:hint="eastAsia"/>
                <w:lang w:val="vi-VN" w:eastAsia="ja-JP"/>
              </w:rPr>
              <w:t>)</w:t>
            </w:r>
            <w:r>
              <w:rPr>
                <w:rFonts w:hint="eastAsia"/>
                <w:lang w:val="vi-VN" w:eastAsia="ja-JP"/>
              </w:rPr>
              <w:t>＝５時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E5732D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C1628B" w:rsidP="00E5732D">
            <w:pPr>
              <w:pStyle w:val="Bang"/>
              <w:jc w:val="center"/>
            </w:pPr>
            <w:r>
              <w:t>35</w:t>
            </w:r>
            <w:r w:rsidR="009E0FA1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E5732D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C1628B" w:rsidP="00E5732D">
            <w:pPr>
              <w:pStyle w:val="Bang"/>
              <w:jc w:val="center"/>
            </w:pPr>
            <w:r>
              <w:t>35</w:t>
            </w:r>
            <w:r w:rsidR="009E0FA1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E5732D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C1628B" w:rsidP="00E5732D">
            <w:pPr>
              <w:pStyle w:val="Bang"/>
              <w:jc w:val="center"/>
            </w:pPr>
            <w:r>
              <w:t>315</w:t>
            </w:r>
            <w:r w:rsidR="009E0FA1">
              <w:t>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4B213B" w:rsidRPr="004B213B" w:rsidRDefault="004B213B" w:rsidP="004B213B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3"/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2823FD">
      <w:pPr>
        <w:pStyle w:val="Heading1"/>
      </w:pPr>
      <w:r>
        <w:rPr>
          <w:rFonts w:hint="eastAsia"/>
          <w:lang w:eastAsia="ja-JP"/>
        </w:rPr>
        <w:t>品質活動</w:t>
      </w:r>
      <w:r w:rsidR="004B3D68">
        <w:t xml:space="preserve"> </w:t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051E03">
      <w:pPr>
        <w:pStyle w:val="Heading1"/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1620"/>
        <w:gridCol w:w="1080"/>
        <w:gridCol w:w="1260"/>
        <w:gridCol w:w="1023"/>
        <w:gridCol w:w="1620"/>
      </w:tblGrid>
      <w:tr w:rsidR="004B3D68" w:rsidTr="0025467D">
        <w:tc>
          <w:tcPr>
            <w:tcW w:w="2757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620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080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260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23" w:type="dxa"/>
            <w:shd w:val="clear" w:color="auto" w:fill="FFE8E1"/>
          </w:tcPr>
          <w:p w:rsidR="004B3D68" w:rsidRDefault="009F7CEF" w:rsidP="00E5732D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 w:rsidP="00E5732D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 w:rsidRPr="005B46D8">
              <w:rPr>
                <w:rFonts w:hint="eastAsia"/>
              </w:rPr>
              <w:t>プロジェクト</w:t>
            </w:r>
            <w:r>
              <w:rPr>
                <w:rFonts w:hint="eastAsia"/>
                <w:lang w:eastAsia="ja-JP"/>
              </w:rPr>
              <w:t>の準備</w:t>
            </w:r>
          </w:p>
        </w:tc>
        <w:tc>
          <w:tcPr>
            <w:tcW w:w="1620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val="vi-VN" w:eastAsia="ja-JP"/>
              </w:rPr>
              <w:t>チーム</w:t>
            </w:r>
            <w:r w:rsidRPr="005B46D8">
              <w:rPr>
                <w:rFonts w:hint="eastAsia"/>
              </w:rPr>
              <w:t>メンバー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25467D" w:rsidP="009E0FA1">
            <w:pPr>
              <w:pStyle w:val="Bang"/>
            </w:pPr>
            <w:r w:rsidRPr="0025467D">
              <w:rPr>
                <w:rFonts w:hint="eastAsia"/>
              </w:rPr>
              <w:t>完了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</w:rPr>
              <w:t>プロジェクトの状況を定義</w:t>
            </w:r>
          </w:p>
        </w:tc>
        <w:tc>
          <w:tcPr>
            <w:tcW w:w="1620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val="vi-VN" w:eastAsia="ja-JP"/>
              </w:rPr>
              <w:t>チーム</w:t>
            </w:r>
            <w:r w:rsidRPr="005B46D8">
              <w:rPr>
                <w:rFonts w:hint="eastAsia"/>
              </w:rPr>
              <w:t>メンバー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25467D" w:rsidP="009E0FA1">
            <w:pPr>
              <w:pStyle w:val="Bang"/>
            </w:pPr>
            <w:r w:rsidRPr="0025467D">
              <w:rPr>
                <w:rFonts w:hint="eastAsia"/>
              </w:rPr>
              <w:t>完了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5B46D8" w:rsidP="005B46D8">
            <w:pPr>
              <w:pStyle w:val="Bang"/>
            </w:pPr>
            <w:r w:rsidRPr="005B46D8">
              <w:rPr>
                <w:rFonts w:hint="eastAsia"/>
              </w:rPr>
              <w:t>プロジェクトスコープを定義</w:t>
            </w:r>
          </w:p>
        </w:tc>
        <w:tc>
          <w:tcPr>
            <w:tcW w:w="1620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val="vi-VN" w:eastAsia="ja-JP"/>
              </w:rPr>
              <w:t>チーム</w:t>
            </w:r>
            <w:r w:rsidRPr="005B46D8">
              <w:rPr>
                <w:rFonts w:hint="eastAsia"/>
              </w:rPr>
              <w:t>メンバー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25467D" w:rsidP="009E0FA1">
            <w:pPr>
              <w:pStyle w:val="Bang"/>
            </w:pPr>
            <w:r w:rsidRPr="0025467D">
              <w:rPr>
                <w:rFonts w:hint="eastAsia"/>
              </w:rPr>
              <w:t>完了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 w:rsidRPr="005B46D8">
              <w:rPr>
                <w:rFonts w:hint="eastAsia"/>
              </w:rPr>
              <w:t>プロジェクトスケジュール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VuongT</w:t>
            </w:r>
            <w:r w:rsidR="00C1628B">
              <w:t>V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75%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 w:rsidRPr="005B46D8">
              <w:rPr>
                <w:rFonts w:hint="eastAsia"/>
              </w:rPr>
              <w:t>プロジェクト計画書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VuongT</w:t>
            </w:r>
            <w:r w:rsidR="00C1628B">
              <w:t>V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75%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 w:rsidRPr="005B46D8">
              <w:rPr>
                <w:rFonts w:hint="eastAsia"/>
              </w:rPr>
              <w:t>Q&amp;A</w:t>
            </w:r>
            <w:r w:rsidRPr="005B46D8">
              <w:rPr>
                <w:rFonts w:hint="eastAsia"/>
              </w:rPr>
              <w:t>管理シート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HuyenNTK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25467D" w:rsidP="009E0FA1">
            <w:pPr>
              <w:pStyle w:val="Bang"/>
            </w:pPr>
            <w:r w:rsidRPr="0025467D">
              <w:rPr>
                <w:rFonts w:hint="eastAsia"/>
              </w:rPr>
              <w:t>完了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5B46D8" w:rsidP="005B46D8">
            <w:pPr>
              <w:pStyle w:val="Bang"/>
            </w:pPr>
            <w:r w:rsidRPr="005B46D8">
              <w:rPr>
                <w:rFonts w:hint="eastAsia"/>
              </w:rPr>
              <w:t>開発技術</w:t>
            </w:r>
            <w:r>
              <w:rPr>
                <w:rFonts w:hint="eastAsia"/>
                <w:lang w:eastAsia="ja-JP"/>
              </w:rPr>
              <w:t>を</w:t>
            </w:r>
            <w:r w:rsidRPr="005B46D8">
              <w:rPr>
                <w:rFonts w:hint="eastAsia"/>
              </w:rPr>
              <w:t>研究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LamVT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80%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eastAsia="ja-JP"/>
              </w:rPr>
              <w:t>プロジェクト進捗報告書１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HuyenNTK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25467D" w:rsidP="009E0FA1">
            <w:pPr>
              <w:pStyle w:val="Bang"/>
            </w:pPr>
            <w:r>
              <w:t>完了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 w:rsidRPr="005B46D8">
              <w:rPr>
                <w:rFonts w:hint="eastAsia"/>
              </w:rPr>
              <w:t>ビジネス要件</w:t>
            </w:r>
            <w:r w:rsidR="00792E28" w:rsidRPr="00792E28">
              <w:rPr>
                <w:rFonts w:hint="eastAsia"/>
              </w:rPr>
              <w:t>設計書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LongNB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25467D" w:rsidP="009E0FA1">
            <w:pPr>
              <w:pStyle w:val="Bang"/>
            </w:pPr>
            <w:r>
              <w:t>完了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会議の議事録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ThuongNTH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25467D" w:rsidP="009E0FA1">
            <w:pPr>
              <w:pStyle w:val="Bang"/>
            </w:pPr>
            <w:r>
              <w:t>完了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デザイン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PhatNH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50%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25467D">
        <w:tc>
          <w:tcPr>
            <w:tcW w:w="275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ソフトウェア要件仕様設計書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LongNB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50%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3837"/>
        <w:gridCol w:w="2823"/>
        <w:gridCol w:w="2700"/>
      </w:tblGrid>
      <w:tr w:rsidR="004B3D68" w:rsidTr="005B46D8">
        <w:tc>
          <w:tcPr>
            <w:tcW w:w="3837" w:type="dxa"/>
            <w:shd w:val="clear" w:color="auto" w:fill="FFE8E1"/>
          </w:tcPr>
          <w:p w:rsidR="004B3D68" w:rsidRDefault="00217F45" w:rsidP="00E5732D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823" w:type="dxa"/>
            <w:shd w:val="clear" w:color="auto" w:fill="FFE8E1"/>
          </w:tcPr>
          <w:p w:rsidR="004B3D68" w:rsidRDefault="00217F45" w:rsidP="00E5732D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E5732D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コードデモ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画面</w:t>
            </w:r>
            <w:r w:rsidR="0025467D">
              <w:rPr>
                <w:rFonts w:hint="eastAsia"/>
              </w:rPr>
              <w:t>設計書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アーキテクチャ設計書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データ</w:t>
            </w:r>
            <w:r w:rsidR="0025467D">
              <w:rPr>
                <w:rFonts w:hint="eastAsia"/>
              </w:rPr>
              <w:t>設計書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クラス</w:t>
            </w:r>
            <w:r w:rsidR="0025467D">
              <w:rPr>
                <w:rFonts w:hint="eastAsia"/>
              </w:rPr>
              <w:t>設計書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r w:rsidRPr="00792E28">
              <w:rPr>
                <w:rFonts w:hint="eastAsia"/>
              </w:rPr>
              <w:t>ソフトウェア要件仕様</w:t>
            </w:r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792E28" w:rsidTr="005B46D8">
        <w:tc>
          <w:tcPr>
            <w:tcW w:w="3837" w:type="dxa"/>
            <w:vAlign w:val="center"/>
          </w:tcPr>
          <w:p w:rsidR="00792E28" w:rsidRDefault="00792E28" w:rsidP="00792E28">
            <w:pPr>
              <w:pStyle w:val="Bang"/>
            </w:pPr>
            <w:r>
              <w:rPr>
                <w:rFonts w:hint="eastAsia"/>
                <w:lang w:eastAsia="ja-JP"/>
              </w:rPr>
              <w:t>プロジェクト進捗報告書２</w:t>
            </w:r>
          </w:p>
        </w:tc>
        <w:tc>
          <w:tcPr>
            <w:tcW w:w="2823" w:type="dxa"/>
            <w:vAlign w:val="center"/>
          </w:tcPr>
          <w:p w:rsidR="00792E28" w:rsidRDefault="00792E28" w:rsidP="00792E2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792E28" w:rsidRDefault="00792E28" w:rsidP="00792E28">
            <w:pPr>
              <w:pStyle w:val="Bang"/>
            </w:pPr>
            <w:r>
              <w:t>27/5/2017</w:t>
            </w: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  <w:lang w:eastAsia="ja-JP"/>
        </w:rPr>
      </w:pPr>
      <w:r>
        <w:rPr>
          <w:rFonts w:hint="eastAsia"/>
          <w:b/>
          <w:i/>
          <w:lang w:eastAsia="ja-JP"/>
        </w:rPr>
        <w:t>作成者</w:t>
      </w:r>
    </w:p>
    <w:p w:rsidR="005B46D8" w:rsidRPr="005B46D8" w:rsidRDefault="005B46D8">
      <w:pPr>
        <w:pStyle w:val="Content"/>
        <w:ind w:left="0" w:right="1410"/>
        <w:jc w:val="right"/>
        <w:rPr>
          <w:i/>
        </w:rPr>
      </w:pPr>
      <w:r w:rsidRPr="005B46D8">
        <w:rPr>
          <w:rFonts w:hint="eastAsia"/>
          <w:i/>
          <w:lang w:eastAsia="ja-JP"/>
        </w:rPr>
        <w:t>Nguyen Thi Khanh Huyen</w:t>
      </w:r>
    </w:p>
    <w:p w:rsidR="004B3D68" w:rsidRDefault="004B3D68"/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D76" w:rsidRDefault="00932D76">
      <w:r>
        <w:separator/>
      </w:r>
    </w:p>
  </w:endnote>
  <w:endnote w:type="continuationSeparator" w:id="0">
    <w:p w:rsidR="00932D76" w:rsidRDefault="0093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1628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1628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D76" w:rsidRDefault="00932D76">
      <w:r>
        <w:separator/>
      </w:r>
    </w:p>
  </w:footnote>
  <w:footnote w:type="continuationSeparator" w:id="0">
    <w:p w:rsidR="00932D76" w:rsidRDefault="00932D76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A2"/>
    <w:rsid w:val="0000617E"/>
    <w:rsid w:val="00042655"/>
    <w:rsid w:val="00051E03"/>
    <w:rsid w:val="0005653E"/>
    <w:rsid w:val="00180D9D"/>
    <w:rsid w:val="001E3709"/>
    <w:rsid w:val="00217F45"/>
    <w:rsid w:val="0025467D"/>
    <w:rsid w:val="002823FD"/>
    <w:rsid w:val="002A503B"/>
    <w:rsid w:val="002E60B7"/>
    <w:rsid w:val="003323D4"/>
    <w:rsid w:val="003840BC"/>
    <w:rsid w:val="003B50ED"/>
    <w:rsid w:val="004255B0"/>
    <w:rsid w:val="004A4218"/>
    <w:rsid w:val="004B213B"/>
    <w:rsid w:val="004B3D68"/>
    <w:rsid w:val="005610E8"/>
    <w:rsid w:val="00565379"/>
    <w:rsid w:val="0059001F"/>
    <w:rsid w:val="005A4A75"/>
    <w:rsid w:val="005B46D8"/>
    <w:rsid w:val="005B6106"/>
    <w:rsid w:val="005E29AA"/>
    <w:rsid w:val="006A0499"/>
    <w:rsid w:val="006A4DE6"/>
    <w:rsid w:val="006A545C"/>
    <w:rsid w:val="006F6A67"/>
    <w:rsid w:val="0073798B"/>
    <w:rsid w:val="00792E28"/>
    <w:rsid w:val="00932D76"/>
    <w:rsid w:val="00990DE8"/>
    <w:rsid w:val="009949D3"/>
    <w:rsid w:val="009D3FA2"/>
    <w:rsid w:val="009E0FA1"/>
    <w:rsid w:val="009F7CEF"/>
    <w:rsid w:val="00A7285E"/>
    <w:rsid w:val="00B55BCC"/>
    <w:rsid w:val="00B95BBA"/>
    <w:rsid w:val="00C04DC6"/>
    <w:rsid w:val="00C1628B"/>
    <w:rsid w:val="00CB2C00"/>
    <w:rsid w:val="00D02F7F"/>
    <w:rsid w:val="00E0475D"/>
    <w:rsid w:val="00E5732D"/>
    <w:rsid w:val="00EB4AA0"/>
    <w:rsid w:val="00EE52E8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76D6DF-8221-4C72-80C5-AB3C2875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E5732D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lying%20colors\Report1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85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Khanh Huyen</dc:creator>
  <cp:keywords/>
  <dc:description>Newly issue</dc:description>
  <cp:lastModifiedBy>Khanh Huyen KHJ</cp:lastModifiedBy>
  <cp:revision>9</cp:revision>
  <cp:lastPrinted>2000-08-14T03:46:00Z</cp:lastPrinted>
  <dcterms:created xsi:type="dcterms:W3CDTF">2017-05-10T10:48:00Z</dcterms:created>
  <dcterms:modified xsi:type="dcterms:W3CDTF">2017-05-30T02:56:00Z</dcterms:modified>
  <cp:category>Report, template</cp:category>
</cp:coreProperties>
</file>