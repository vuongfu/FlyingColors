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2D4D3A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44141037" wp14:editId="50BEE186">
                        <wp:extent cx="1809750" cy="444500"/>
                        <wp:effectExtent l="0" t="0" r="0" b="0"/>
                        <wp:docPr id="12" name="Picture 12" descr="F:\Photoshop\PSD\Logo FPT\cropped-logo-co-kem-3-sao-0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F:\Photoshop\PSD\Logo FPT\cropped-logo-co-kem-3-sao-01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0" cy="444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A72CD2">
                    <w:t xml:space="preserve"> #1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9F2616">
            <w:pPr>
              <w:pStyle w:val="Bang"/>
            </w:pPr>
            <w:r>
              <w:t>Tutor Online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>TO</w:t>
            </w:r>
            <w:r w:rsidR="002D4D3A">
              <w:t>S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>Nguyen Thi Khanh Huyen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>Tran Viet Vuong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>17/5/2017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>Phan Truong Lam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>8/5/2017-17/5/2017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>Nguyen Cuong</w:t>
            </w: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 w:rsidP="003D69AD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 w:rsidP="003D69AD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 w:rsidP="003D69AD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3D69AD" w:rsidRDefault="003D69AD">
            <w:pPr>
              <w:pStyle w:val="Bang"/>
            </w:pPr>
            <w:r>
              <w:t>8/5/2017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3D69AD">
            <w:pPr>
              <w:pStyle w:val="Bang"/>
            </w:pPr>
            <w:r>
              <w:t>16/8/2017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3D69AD">
            <w:pPr>
              <w:pStyle w:val="Bang"/>
            </w:pPr>
            <w:r>
              <w:t>6</w:t>
            </w:r>
          </w:p>
        </w:tc>
        <w:tc>
          <w:tcPr>
            <w:tcW w:w="4347" w:type="dxa"/>
            <w:vAlign w:val="center"/>
          </w:tcPr>
          <w:p w:rsidR="003D69AD" w:rsidRDefault="003D69AD" w:rsidP="003D69AD">
            <w:pPr>
              <w:pStyle w:val="Bang"/>
            </w:pPr>
            <w:r>
              <w:rPr>
                <w:rFonts w:hint="eastAsia"/>
              </w:rPr>
              <w:t>Tran Viet Vuong</w:t>
            </w:r>
            <w:r w:rsidR="003A787E">
              <w:t xml:space="preserve"> SE03854</w:t>
            </w:r>
          </w:p>
          <w:p w:rsidR="003D69AD" w:rsidRDefault="003D69AD" w:rsidP="003D69AD">
            <w:pPr>
              <w:pStyle w:val="Bang"/>
            </w:pPr>
            <w:r>
              <w:t>Nguyen Thi Khanh Huyen</w:t>
            </w:r>
            <w:r w:rsidR="003A787E">
              <w:t xml:space="preserve"> SE02999</w:t>
            </w:r>
          </w:p>
          <w:p w:rsidR="003D69AD" w:rsidRDefault="003D69AD" w:rsidP="003D69AD">
            <w:pPr>
              <w:pStyle w:val="Bang"/>
            </w:pPr>
            <w:r>
              <w:t>Nong Thi Hoai Thuong</w:t>
            </w:r>
            <w:r w:rsidR="003A787E">
              <w:t xml:space="preserve"> SE03542</w:t>
            </w:r>
          </w:p>
          <w:p w:rsidR="003D69AD" w:rsidRDefault="003D69AD" w:rsidP="003D69AD">
            <w:pPr>
              <w:pStyle w:val="Bang"/>
            </w:pPr>
            <w:r>
              <w:t>Nguyen Bao Long</w:t>
            </w:r>
            <w:r w:rsidR="003A787E">
              <w:t xml:space="preserve"> SE03804</w:t>
            </w:r>
          </w:p>
          <w:p w:rsidR="003D69AD" w:rsidRDefault="003D69AD" w:rsidP="003D69AD">
            <w:pPr>
              <w:pStyle w:val="Bang"/>
            </w:pPr>
            <w:r>
              <w:t>Vo The Lam</w:t>
            </w:r>
            <w:r w:rsidR="003A787E">
              <w:t xml:space="preserve"> SE03846</w:t>
            </w:r>
          </w:p>
          <w:p w:rsidR="004B3D68" w:rsidRDefault="003D69AD" w:rsidP="003D69AD">
            <w:pPr>
              <w:pStyle w:val="Bang"/>
            </w:pPr>
            <w:r>
              <w:t>Nguyen Huy Phat</w:t>
            </w:r>
            <w:r w:rsidR="003A787E">
              <w:t xml:space="preserve"> SE03551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A72CD2" w:rsidRDefault="00006F98" w:rsidP="004723DB">
            <w:pPr>
              <w:pStyle w:val="Bang"/>
            </w:pPr>
            <w:r>
              <w:t>3</w:t>
            </w:r>
            <w:r w:rsidR="00A72CD2">
              <w:t>5</w:t>
            </w:r>
            <w:r>
              <w:t>0</w:t>
            </w:r>
            <w:r w:rsidR="00A72CD2">
              <w:t xml:space="preserve"> </w:t>
            </w:r>
            <w:r w:rsidR="004723DB">
              <w:t>pd</w:t>
            </w:r>
          </w:p>
        </w:tc>
        <w:tc>
          <w:tcPr>
            <w:tcW w:w="4347" w:type="dxa"/>
            <w:vAlign w:val="center"/>
          </w:tcPr>
          <w:p w:rsidR="004B3D68" w:rsidRDefault="00A72CD2">
            <w:pPr>
              <w:pStyle w:val="Bang"/>
            </w:pPr>
            <w:r>
              <w:t xml:space="preserve">1 </w:t>
            </w:r>
            <w:r w:rsidR="004723DB">
              <w:t>pd (</w:t>
            </w:r>
            <w:r>
              <w:t>person day</w:t>
            </w:r>
            <w:r w:rsidR="004723DB">
              <w:t>)</w:t>
            </w:r>
            <w:r>
              <w:t xml:space="preserve"> = 5 hours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9928F2" w:rsidP="004723DB">
            <w:pPr>
              <w:pStyle w:val="Bang"/>
            </w:pPr>
            <w:r>
              <w:t>35</w:t>
            </w:r>
            <w:r w:rsidR="00A72CD2">
              <w:t xml:space="preserve"> </w:t>
            </w:r>
            <w:r w:rsidR="004723DB">
              <w:t>pd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9928F2" w:rsidP="004723DB">
            <w:pPr>
              <w:pStyle w:val="Bang"/>
            </w:pPr>
            <w:r>
              <w:t>35</w:t>
            </w:r>
            <w:r w:rsidR="00A72CD2">
              <w:t xml:space="preserve"> </w:t>
            </w:r>
            <w:r w:rsidR="004723DB">
              <w:t>pd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9928F2" w:rsidP="004723DB">
            <w:pPr>
              <w:pStyle w:val="Bang"/>
            </w:pPr>
            <w:r>
              <w:t>315</w:t>
            </w:r>
            <w:bookmarkStart w:id="0" w:name="_GoBack"/>
            <w:bookmarkEnd w:id="0"/>
            <w:r w:rsidR="00A72CD2">
              <w:t xml:space="preserve"> </w:t>
            </w:r>
            <w:r w:rsidR="004723DB">
              <w:t>pd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</w:p>
    <w:p w:rsidR="00A72CD2" w:rsidRPr="00A72CD2" w:rsidRDefault="00A72CD2" w:rsidP="00A72CD2">
      <w:pPr>
        <w:pStyle w:val="Heading2"/>
        <w:numPr>
          <w:ilvl w:val="0"/>
          <w:numId w:val="0"/>
        </w:numPr>
        <w:ind w:left="540"/>
        <w:rPr>
          <w:b w:val="0"/>
        </w:rPr>
      </w:pPr>
      <w:r w:rsidRPr="00A72CD2">
        <w:rPr>
          <w:b w:val="0"/>
        </w:rPr>
        <w:t>None</w:t>
      </w:r>
    </w:p>
    <w:p w:rsidR="004B3D68" w:rsidRDefault="004B3D68">
      <w:pPr>
        <w:pStyle w:val="Heading1"/>
      </w:pPr>
      <w:r>
        <w:t>Customer Support</w:t>
      </w:r>
      <w:r>
        <w:rPr>
          <w:rStyle w:val="FootnoteReference"/>
        </w:rPr>
        <w:footnoteReference w:id="3"/>
      </w:r>
    </w:p>
    <w:p w:rsidR="00A72CD2" w:rsidRPr="00A72CD2" w:rsidRDefault="00A72CD2" w:rsidP="00A72CD2">
      <w:pPr>
        <w:pStyle w:val="Heading2"/>
        <w:numPr>
          <w:ilvl w:val="0"/>
          <w:numId w:val="0"/>
        </w:numPr>
        <w:ind w:left="540"/>
        <w:rPr>
          <w:b w:val="0"/>
        </w:rPr>
      </w:pPr>
      <w:r w:rsidRPr="00A72CD2">
        <w:rPr>
          <w:b w:val="0"/>
        </w:rPr>
        <w:lastRenderedPageBreak/>
        <w:t>None</w:t>
      </w:r>
    </w:p>
    <w:p w:rsidR="004B3D68" w:rsidRDefault="004B3D68">
      <w:pPr>
        <w:pStyle w:val="Heading1"/>
      </w:pPr>
      <w:r>
        <w:t>Change Management</w:t>
      </w:r>
      <w:r>
        <w:rPr>
          <w:rStyle w:val="FootnoteReference"/>
        </w:rPr>
        <w:footnoteReference w:id="4"/>
      </w:r>
    </w:p>
    <w:p w:rsidR="00A72CD2" w:rsidRPr="00A72CD2" w:rsidRDefault="00A72CD2" w:rsidP="00A72CD2">
      <w:pPr>
        <w:pStyle w:val="Heading2"/>
        <w:numPr>
          <w:ilvl w:val="0"/>
          <w:numId w:val="0"/>
        </w:numPr>
        <w:ind w:left="540"/>
        <w:rPr>
          <w:b w:val="0"/>
        </w:rPr>
      </w:pPr>
      <w:r w:rsidRPr="00A72CD2">
        <w:rPr>
          <w:b w:val="0"/>
        </w:rPr>
        <w:t>None</w:t>
      </w:r>
    </w:p>
    <w:p w:rsidR="004B3D68" w:rsidRDefault="004B3D68">
      <w:pPr>
        <w:pStyle w:val="Heading1"/>
      </w:pPr>
      <w:r>
        <w:t xml:space="preserve">Quality Activities </w:t>
      </w:r>
    </w:p>
    <w:p w:rsidR="00A72CD2" w:rsidRPr="00A72CD2" w:rsidRDefault="00A72CD2" w:rsidP="00A72CD2">
      <w:pPr>
        <w:pStyle w:val="Heading2"/>
        <w:numPr>
          <w:ilvl w:val="0"/>
          <w:numId w:val="0"/>
        </w:numPr>
        <w:ind w:left="540"/>
        <w:rPr>
          <w:b w:val="0"/>
        </w:rPr>
      </w:pPr>
      <w:r w:rsidRPr="00A72CD2">
        <w:rPr>
          <w:b w:val="0"/>
        </w:rPr>
        <w:t>None</w:t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530"/>
        <w:gridCol w:w="1440"/>
        <w:gridCol w:w="1170"/>
        <w:gridCol w:w="1473"/>
        <w:gridCol w:w="1620"/>
      </w:tblGrid>
      <w:tr w:rsidR="004B3D68" w:rsidTr="00A72CD2">
        <w:tc>
          <w:tcPr>
            <w:tcW w:w="2127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Task</w:t>
            </w:r>
          </w:p>
        </w:tc>
        <w:tc>
          <w:tcPr>
            <w:tcW w:w="153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Responsibility</w:t>
            </w:r>
          </w:p>
        </w:tc>
        <w:tc>
          <w:tcPr>
            <w:tcW w:w="144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Deliverable</w:t>
            </w:r>
          </w:p>
        </w:tc>
        <w:tc>
          <w:tcPr>
            <w:tcW w:w="117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 xml:space="preserve">Status </w:t>
            </w:r>
          </w:p>
        </w:tc>
        <w:tc>
          <w:tcPr>
            <w:tcW w:w="1473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Remark</w:t>
            </w:r>
          </w:p>
        </w:tc>
        <w:tc>
          <w:tcPr>
            <w:tcW w:w="162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Re-schedule</w:t>
            </w: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Prepare project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Team member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Define project situation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Team member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Define project scope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Team member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Project schedule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VuongT</w:t>
            </w:r>
            <w:r w:rsidR="003A787E">
              <w:t>V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75%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  <w:r>
              <w:t>25/5/2017</w:t>
            </w: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Project Plan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VuongT</w:t>
            </w:r>
            <w:r w:rsidR="003A787E">
              <w:t>V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75%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  <w:r>
              <w:t>25/5/2017</w:t>
            </w: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Q&amp;A management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HuyenNTK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Research development technology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LamVT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80%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61C41" w:rsidP="00A72CD2">
            <w:pPr>
              <w:pStyle w:val="Bang"/>
            </w:pPr>
            <w:r>
              <w:t>25/5/2017</w:t>
            </w: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Progress Report 1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HuyenNTK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Business Requirements Document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LongNB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Meeting Minutes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ThuongNTH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61C41" w:rsidTr="00A72CD2">
        <w:tc>
          <w:tcPr>
            <w:tcW w:w="2127" w:type="dxa"/>
            <w:vAlign w:val="center"/>
          </w:tcPr>
          <w:p w:rsidR="00A61C41" w:rsidRDefault="00A61C41" w:rsidP="00A72CD2">
            <w:pPr>
              <w:pStyle w:val="Bang"/>
            </w:pPr>
            <w:r>
              <w:t>Design</w:t>
            </w:r>
          </w:p>
        </w:tc>
        <w:tc>
          <w:tcPr>
            <w:tcW w:w="1530" w:type="dxa"/>
            <w:vAlign w:val="center"/>
          </w:tcPr>
          <w:p w:rsidR="00A61C41" w:rsidRDefault="00A61C41" w:rsidP="00A72CD2">
            <w:pPr>
              <w:pStyle w:val="Bang"/>
            </w:pPr>
            <w:r>
              <w:t>PhatNH</w:t>
            </w:r>
          </w:p>
        </w:tc>
        <w:tc>
          <w:tcPr>
            <w:tcW w:w="1440" w:type="dxa"/>
            <w:vAlign w:val="center"/>
          </w:tcPr>
          <w:p w:rsidR="00A61C41" w:rsidRDefault="00A61C41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61C41" w:rsidRDefault="00A61C41" w:rsidP="00A72CD2">
            <w:pPr>
              <w:pStyle w:val="Bang"/>
            </w:pPr>
            <w:r>
              <w:t>50%</w:t>
            </w:r>
          </w:p>
        </w:tc>
        <w:tc>
          <w:tcPr>
            <w:tcW w:w="1473" w:type="dxa"/>
            <w:vAlign w:val="center"/>
          </w:tcPr>
          <w:p w:rsidR="00A61C41" w:rsidRDefault="00A61C41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61C41" w:rsidRDefault="00A61C41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Software Requirement Specification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LongNB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61C41" w:rsidP="00A72CD2">
            <w:pPr>
              <w:pStyle w:val="Bang"/>
            </w:pPr>
            <w:r>
              <w:t>50</w:t>
            </w:r>
            <w:r w:rsidR="00A72CD2">
              <w:t>%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61C41" w:rsidP="00A72CD2">
            <w:pPr>
              <w:pStyle w:val="Bang"/>
            </w:pPr>
            <w:r>
              <w:t>25/5/2017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>
        <w:tc>
          <w:tcPr>
            <w:tcW w:w="279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Planned end date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t>Code Demo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t>Screen Design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t>Architecture Design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lastRenderedPageBreak/>
              <w:t>Data Design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t>Class Design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t>Software Requirement Specification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t>Progress Report 2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</w:tbl>
    <w:p w:rsidR="004B3D68" w:rsidRDefault="004B3D68">
      <w:pPr>
        <w:pStyle w:val="Heading1"/>
      </w:pPr>
      <w:r>
        <w:t>Problems and Suggestions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A61C41" w:rsidRPr="00A61C41" w:rsidRDefault="00A61C41" w:rsidP="00A61C41">
      <w:pPr>
        <w:pStyle w:val="Content"/>
        <w:ind w:left="0" w:right="1410"/>
        <w:jc w:val="right"/>
        <w:rPr>
          <w:i/>
        </w:rPr>
      </w:pPr>
      <w:r w:rsidRPr="00A61C41">
        <w:rPr>
          <w:i/>
        </w:rPr>
        <w:t>Nguyen Thi Khanh Huyen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ED5" w:rsidRDefault="00EA7ED5">
      <w:r>
        <w:separator/>
      </w:r>
    </w:p>
  </w:endnote>
  <w:endnote w:type="continuationSeparator" w:id="0">
    <w:p w:rsidR="00EA7ED5" w:rsidRDefault="00EA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9928F2">
      <w:rPr>
        <w:rStyle w:val="PageNumber"/>
        <w:noProof/>
      </w:rPr>
      <w:t>3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9928F2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ED5" w:rsidRDefault="00EA7ED5">
      <w:r>
        <w:separator/>
      </w:r>
    </w:p>
  </w:footnote>
  <w:footnote w:type="continuationSeparator" w:id="0">
    <w:p w:rsidR="00EA7ED5" w:rsidRDefault="00EA7ED5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16"/>
    <w:rsid w:val="00006F98"/>
    <w:rsid w:val="000A4F20"/>
    <w:rsid w:val="001B1849"/>
    <w:rsid w:val="002D4D3A"/>
    <w:rsid w:val="003016B0"/>
    <w:rsid w:val="003A787E"/>
    <w:rsid w:val="003B2570"/>
    <w:rsid w:val="003D69AD"/>
    <w:rsid w:val="004723DB"/>
    <w:rsid w:val="004B3D68"/>
    <w:rsid w:val="006A48AC"/>
    <w:rsid w:val="006A545C"/>
    <w:rsid w:val="007F30D3"/>
    <w:rsid w:val="008F6393"/>
    <w:rsid w:val="009928F2"/>
    <w:rsid w:val="009A2DA2"/>
    <w:rsid w:val="009F2616"/>
    <w:rsid w:val="00A04731"/>
    <w:rsid w:val="00A61C41"/>
    <w:rsid w:val="00A72CD2"/>
    <w:rsid w:val="00C50049"/>
    <w:rsid w:val="00CE0A85"/>
    <w:rsid w:val="00D409F9"/>
    <w:rsid w:val="00E0475D"/>
    <w:rsid w:val="00E44D26"/>
    <w:rsid w:val="00EA5D65"/>
    <w:rsid w:val="00EA7ED5"/>
    <w:rsid w:val="00EE2952"/>
    <w:rsid w:val="00F200AE"/>
    <w:rsid w:val="00F8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1BE4B3-AECB-4C90-BD8E-EE0F3BD8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3D69AD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7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lying%20colors\Report1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1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Khanh Huyen</dc:creator>
  <cp:keywords/>
  <dc:description/>
  <cp:lastModifiedBy>Khanh Huyen KHJ</cp:lastModifiedBy>
  <cp:revision>6</cp:revision>
  <cp:lastPrinted>2000-08-14T03:46:00Z</cp:lastPrinted>
  <dcterms:created xsi:type="dcterms:W3CDTF">2017-05-24T03:42:00Z</dcterms:created>
  <dcterms:modified xsi:type="dcterms:W3CDTF">2017-05-25T01:19:00Z</dcterms:modified>
  <cp:category>Template</cp:category>
</cp:coreProperties>
</file>